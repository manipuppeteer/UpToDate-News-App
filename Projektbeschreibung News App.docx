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67F07" w14:textId="118B7BDC" w:rsidR="00A642EE" w:rsidRPr="00007C5C" w:rsidRDefault="00007C5C" w:rsidP="00007C5C">
      <w:pPr>
        <w:pStyle w:val="berschrift1"/>
        <w:rPr>
          <w:sz w:val="18"/>
          <w:szCs w:val="18"/>
        </w:rPr>
      </w:pPr>
      <w:r>
        <w:t>Gruppenprojekt Python</w:t>
      </w:r>
      <w:r>
        <w:br/>
      </w:r>
      <w:r>
        <w:rPr>
          <w:sz w:val="18"/>
          <w:szCs w:val="18"/>
        </w:rPr>
        <w:t>- Anna, Anny, Mani &amp; Moe</w:t>
      </w:r>
    </w:p>
    <w:p w14:paraId="6A403B84" w14:textId="5BEFD526" w:rsidR="00007C5C" w:rsidRPr="00007C5C" w:rsidRDefault="00007C5C" w:rsidP="00007C5C">
      <w:pPr>
        <w:rPr>
          <w:color w:val="731C3F" w:themeColor="accent1"/>
          <w:u w:val="single"/>
        </w:rPr>
      </w:pPr>
      <w:r>
        <w:rPr>
          <w:color w:val="731C3F" w:themeColor="accent1"/>
          <w:u w:val="single"/>
        </w:rPr>
        <w:t>W</w:t>
      </w:r>
      <w:r w:rsidRPr="00007C5C">
        <w:rPr>
          <w:color w:val="731C3F" w:themeColor="accent1"/>
          <w:u w:val="single"/>
        </w:rPr>
        <w:t xml:space="preserve">as </w:t>
      </w:r>
      <w:r>
        <w:rPr>
          <w:color w:val="731C3F" w:themeColor="accent1"/>
          <w:u w:val="single"/>
        </w:rPr>
        <w:t>wollen wir bauen?</w:t>
      </w:r>
    </w:p>
    <w:p w14:paraId="68D0C1EE" w14:textId="1604EC1C" w:rsidR="006178AD" w:rsidRDefault="00C70B3E" w:rsidP="00007C5C">
      <w:pPr>
        <w:rPr>
          <w:color w:val="731C3F" w:themeColor="accent1"/>
        </w:rPr>
      </w:pPr>
      <w:r>
        <w:rPr>
          <w:color w:val="731C3F" w:themeColor="accent1"/>
        </w:rPr>
        <w:t xml:space="preserve">Wir wollen eine News-App bauen, die aktuelle Nachrichten aus dem Internet mittels API zieht. </w:t>
      </w:r>
    </w:p>
    <w:p w14:paraId="763FE25B" w14:textId="532DD5ED" w:rsidR="00C70B3E" w:rsidRDefault="00C70B3E" w:rsidP="00007C5C">
      <w:pPr>
        <w:rPr>
          <w:color w:val="731C3F" w:themeColor="accent1"/>
        </w:rPr>
      </w:pPr>
      <w:r>
        <w:rPr>
          <w:color w:val="731C3F" w:themeColor="accent1"/>
        </w:rPr>
        <w:t>Man soll nach verschiedenen Kategorien sortieren können und außerdem nach Nachrichten mit einem Schlagwort suchen können.</w:t>
      </w:r>
    </w:p>
    <w:p w14:paraId="79E9DEA4" w14:textId="77777777" w:rsidR="00007C5C" w:rsidRPr="00007C5C" w:rsidRDefault="00007C5C" w:rsidP="00007C5C">
      <w:pPr>
        <w:rPr>
          <w:color w:val="731C3F" w:themeColor="accent1"/>
        </w:rPr>
      </w:pPr>
    </w:p>
    <w:p w14:paraId="36DEE9B0" w14:textId="191EEAFD" w:rsidR="00A642EE" w:rsidRDefault="00007C5C" w:rsidP="00007C5C">
      <w:pPr>
        <w:rPr>
          <w:color w:val="731C3F" w:themeColor="accent1"/>
          <w:u w:val="single"/>
        </w:rPr>
      </w:pPr>
      <w:r>
        <w:rPr>
          <w:color w:val="731C3F" w:themeColor="accent1"/>
          <w:u w:val="single"/>
        </w:rPr>
        <w:t>Wie würde unsere Minimallösung aussehen?</w:t>
      </w:r>
    </w:p>
    <w:p w14:paraId="2141D13C" w14:textId="6BB3579E" w:rsidR="00007C5C" w:rsidRPr="00C70B3E" w:rsidRDefault="00C70B3E" w:rsidP="00007C5C">
      <w:pPr>
        <w:rPr>
          <w:color w:val="731C3F" w:themeColor="accent1"/>
        </w:rPr>
      </w:pPr>
      <w:r>
        <w:rPr>
          <w:color w:val="731C3F" w:themeColor="accent1"/>
        </w:rPr>
        <w:t>Die Minimallösung wäre eine Terminal-Version mit News-Titel, Link und Quellenangabe.</w:t>
      </w:r>
    </w:p>
    <w:p w14:paraId="4FE7B631" w14:textId="77777777" w:rsidR="00007C5C" w:rsidRDefault="00007C5C" w:rsidP="00007C5C">
      <w:pPr>
        <w:rPr>
          <w:color w:val="731C3F" w:themeColor="accent1"/>
          <w:u w:val="single"/>
        </w:rPr>
      </w:pPr>
    </w:p>
    <w:p w14:paraId="0ADEC34E" w14:textId="17C18B2F" w:rsidR="00007C5C" w:rsidRDefault="00007C5C" w:rsidP="00007C5C">
      <w:pPr>
        <w:rPr>
          <w:color w:val="731C3F" w:themeColor="accent1"/>
          <w:u w:val="single"/>
        </w:rPr>
      </w:pPr>
      <w:r>
        <w:rPr>
          <w:color w:val="731C3F" w:themeColor="accent1"/>
          <w:u w:val="single"/>
        </w:rPr>
        <w:t>Was könnten wir realistischerweise sonst noch implementieren?</w:t>
      </w:r>
    </w:p>
    <w:p w14:paraId="20B22967" w14:textId="36E25645" w:rsidR="00007C5C" w:rsidRPr="00C70B3E" w:rsidRDefault="00C70B3E" w:rsidP="00C70B3E">
      <w:pPr>
        <w:pStyle w:val="Listenabsatz"/>
        <w:numPr>
          <w:ilvl w:val="0"/>
          <w:numId w:val="12"/>
        </w:numPr>
        <w:rPr>
          <w:color w:val="731C3F" w:themeColor="accent1"/>
        </w:rPr>
      </w:pPr>
      <w:r w:rsidRPr="00C70B3E">
        <w:rPr>
          <w:color w:val="731C3F" w:themeColor="accent1"/>
        </w:rPr>
        <w:t>Speicherfunktion für Artikel (lokales Speichern in JSON)</w:t>
      </w:r>
    </w:p>
    <w:p w14:paraId="001CCC11" w14:textId="459C91C0" w:rsidR="00C70B3E" w:rsidRPr="00C70B3E" w:rsidRDefault="00C70B3E" w:rsidP="00C70B3E">
      <w:pPr>
        <w:pStyle w:val="Listenabsatz"/>
        <w:numPr>
          <w:ilvl w:val="0"/>
          <w:numId w:val="12"/>
        </w:numPr>
        <w:rPr>
          <w:color w:val="731C3F" w:themeColor="accent1"/>
        </w:rPr>
      </w:pPr>
      <w:r w:rsidRPr="00C70B3E">
        <w:rPr>
          <w:color w:val="731C3F" w:themeColor="accent1"/>
        </w:rPr>
        <w:t>Filter (Sprache, Kategorien, Datum)</w:t>
      </w:r>
    </w:p>
    <w:p w14:paraId="1E8B2A45" w14:textId="77777777" w:rsidR="00007C5C" w:rsidRDefault="00007C5C" w:rsidP="00007C5C">
      <w:pPr>
        <w:rPr>
          <w:color w:val="731C3F" w:themeColor="accent1"/>
          <w:u w:val="single"/>
        </w:rPr>
      </w:pPr>
    </w:p>
    <w:p w14:paraId="7DAB2C6F" w14:textId="4CFF9E21" w:rsidR="00007C5C" w:rsidRDefault="00007C5C" w:rsidP="00007C5C">
      <w:pPr>
        <w:rPr>
          <w:color w:val="731C3F" w:themeColor="accent1"/>
          <w:u w:val="single"/>
        </w:rPr>
      </w:pPr>
      <w:r>
        <w:rPr>
          <w:color w:val="731C3F" w:themeColor="accent1"/>
          <w:u w:val="single"/>
        </w:rPr>
        <w:t>Wie sähe unsere Deluxe-Version aus?</w:t>
      </w:r>
    </w:p>
    <w:p w14:paraId="22B6E858" w14:textId="7E92EF0F" w:rsidR="00007C5C" w:rsidRDefault="00C70B3E" w:rsidP="00C70B3E">
      <w:pPr>
        <w:pStyle w:val="Listenabsatz"/>
        <w:numPr>
          <w:ilvl w:val="0"/>
          <w:numId w:val="11"/>
        </w:numPr>
        <w:rPr>
          <w:color w:val="731C3F" w:themeColor="accent1"/>
        </w:rPr>
      </w:pPr>
      <w:r w:rsidRPr="00C70B3E">
        <w:rPr>
          <w:color w:val="731C3F" w:themeColor="accent1"/>
        </w:rPr>
        <w:t xml:space="preserve">Eine News-App mit Oberfläche, </w:t>
      </w:r>
      <w:r>
        <w:rPr>
          <w:color w:val="731C3F" w:themeColor="accent1"/>
        </w:rPr>
        <w:t>auf der man die Artikel anklicken kann</w:t>
      </w:r>
    </w:p>
    <w:p w14:paraId="19819CF9" w14:textId="76D9E61B" w:rsidR="00C70B3E" w:rsidRDefault="00C70B3E" w:rsidP="00C70B3E">
      <w:pPr>
        <w:pStyle w:val="Listenabsatz"/>
        <w:numPr>
          <w:ilvl w:val="0"/>
          <w:numId w:val="11"/>
        </w:numPr>
        <w:rPr>
          <w:color w:val="731C3F" w:themeColor="accent1"/>
        </w:rPr>
      </w:pPr>
      <w:r>
        <w:rPr>
          <w:color w:val="731C3F" w:themeColor="accent1"/>
        </w:rPr>
        <w:t>Push-Updates alle X Minuten</w:t>
      </w:r>
    </w:p>
    <w:p w14:paraId="3F3B35AC" w14:textId="25A74CB2" w:rsidR="00C70B3E" w:rsidRPr="00C70B3E" w:rsidRDefault="00C70B3E" w:rsidP="00C70B3E">
      <w:pPr>
        <w:pStyle w:val="Listenabsatz"/>
        <w:numPr>
          <w:ilvl w:val="0"/>
          <w:numId w:val="11"/>
        </w:numPr>
        <w:rPr>
          <w:color w:val="731C3F" w:themeColor="accent1"/>
        </w:rPr>
      </w:pPr>
      <w:r>
        <w:rPr>
          <w:color w:val="731C3F" w:themeColor="accent1"/>
        </w:rPr>
        <w:t>Favoriten-Artikel bleiben gespeichert</w:t>
      </w:r>
    </w:p>
    <w:p w14:paraId="2D9E6377" w14:textId="77777777" w:rsidR="00007C5C" w:rsidRDefault="00007C5C" w:rsidP="00007C5C">
      <w:pPr>
        <w:rPr>
          <w:color w:val="731C3F" w:themeColor="accent1"/>
          <w:u w:val="single"/>
        </w:rPr>
      </w:pPr>
    </w:p>
    <w:p w14:paraId="79925DA3" w14:textId="27271849" w:rsidR="00007C5C" w:rsidRPr="00007C5C" w:rsidRDefault="00007C5C" w:rsidP="00007C5C">
      <w:pPr>
        <w:rPr>
          <w:color w:val="731C3F" w:themeColor="accent1"/>
          <w:u w:val="single"/>
        </w:rPr>
      </w:pPr>
      <w:r>
        <w:rPr>
          <w:color w:val="731C3F" w:themeColor="accent1"/>
          <w:u w:val="single"/>
        </w:rPr>
        <w:t>Wer macht was?</w:t>
      </w:r>
    </w:p>
    <w:p w14:paraId="5B848786" w14:textId="080887BF" w:rsidR="00A642EE" w:rsidRDefault="00064BA3" w:rsidP="00064BA3">
      <w:pPr>
        <w:pStyle w:val="Tagesaufgaben"/>
        <w:numPr>
          <w:ilvl w:val="0"/>
          <w:numId w:val="13"/>
        </w:numPr>
      </w:pPr>
      <w:r>
        <w:t>Anna: Implementierung API &amp; der Code dazu</w:t>
      </w:r>
    </w:p>
    <w:p w14:paraId="45B04E49" w14:textId="4E48418F" w:rsidR="00064BA3" w:rsidRDefault="00064BA3" w:rsidP="00064BA3">
      <w:pPr>
        <w:pStyle w:val="Tagesaufgaben"/>
        <w:numPr>
          <w:ilvl w:val="0"/>
          <w:numId w:val="13"/>
        </w:numPr>
      </w:pPr>
      <w:r>
        <w:t xml:space="preserve">Mani: Programmfluss, Menü (Grafische Oberfläche mit </w:t>
      </w:r>
      <w:proofErr w:type="spellStart"/>
      <w:r>
        <w:t>Tkinter</w:t>
      </w:r>
      <w:proofErr w:type="spellEnd"/>
      <w:r>
        <w:t>)</w:t>
      </w:r>
    </w:p>
    <w:p w14:paraId="74DB1DC7" w14:textId="631A6FA3" w:rsidR="00064BA3" w:rsidRDefault="00064BA3" w:rsidP="00064BA3">
      <w:pPr>
        <w:pStyle w:val="Tagesaufgaben"/>
        <w:numPr>
          <w:ilvl w:val="0"/>
          <w:numId w:val="13"/>
        </w:numPr>
      </w:pPr>
      <w:r>
        <w:t>Anny:</w:t>
      </w:r>
      <w:r w:rsidR="005F36A2">
        <w:t xml:space="preserve"> Funktionen JSON bauen </w:t>
      </w:r>
      <w:r w:rsidR="00445FB5">
        <w:t>– Grafisch ansprechend gestalten</w:t>
      </w:r>
    </w:p>
    <w:p w14:paraId="313E5D94" w14:textId="56F14DC2" w:rsidR="00064BA3" w:rsidRPr="00A642EE" w:rsidRDefault="00064BA3" w:rsidP="00064BA3">
      <w:pPr>
        <w:pStyle w:val="Tagesaufgaben"/>
        <w:numPr>
          <w:ilvl w:val="0"/>
          <w:numId w:val="13"/>
        </w:numPr>
      </w:pPr>
      <w:r>
        <w:t>Moe:</w:t>
      </w:r>
      <w:r w:rsidR="005F36A2">
        <w:t xml:space="preserve"> </w:t>
      </w:r>
      <w:r w:rsidR="00445FB5">
        <w:t>Funktionen JSON bauen – Grafisch ansprechend gestalten</w:t>
      </w:r>
    </w:p>
    <w:sectPr w:rsidR="00064BA3" w:rsidRPr="00A642EE" w:rsidSect="00D418D3">
      <w:footerReference w:type="default" r:id="rId8"/>
      <w:pgSz w:w="11906" w:h="16838" w:code="9"/>
      <w:pgMar w:top="720" w:right="1440" w:bottom="1800" w:left="1440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02F82E" w14:textId="77777777" w:rsidR="001C5A61" w:rsidRDefault="001C5A61">
      <w:r>
        <w:separator/>
      </w:r>
    </w:p>
    <w:p w14:paraId="54F7E190" w14:textId="77777777" w:rsidR="001C5A61" w:rsidRDefault="001C5A61"/>
  </w:endnote>
  <w:endnote w:type="continuationSeparator" w:id="0">
    <w:p w14:paraId="2C73E883" w14:textId="77777777" w:rsidR="001C5A61" w:rsidRDefault="001C5A61">
      <w:r>
        <w:continuationSeparator/>
      </w:r>
    </w:p>
    <w:p w14:paraId="75ABA228" w14:textId="77777777" w:rsidR="001C5A61" w:rsidRDefault="001C5A6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B0F78D" w14:textId="77777777" w:rsidR="008918F2" w:rsidRDefault="00E34FED">
        <w:pPr>
          <w:pStyle w:val="Fuzeile"/>
        </w:pPr>
        <w:r>
          <w:rPr>
            <w:lang w:bidi="de-DE"/>
          </w:rPr>
          <w:fldChar w:fldCharType="begin"/>
        </w:r>
        <w:r>
          <w:rPr>
            <w:lang w:bidi="de-DE"/>
          </w:rPr>
          <w:instrText xml:space="preserve"> PAGE   \* MERGEFORMAT </w:instrText>
        </w:r>
        <w:r>
          <w:rPr>
            <w:lang w:bidi="de-DE"/>
          </w:rPr>
          <w:fldChar w:fldCharType="separate"/>
        </w:r>
        <w:r w:rsidR="000C11DD">
          <w:rPr>
            <w:noProof/>
            <w:lang w:bidi="de-DE"/>
          </w:rPr>
          <w:t>0</w:t>
        </w:r>
        <w:r>
          <w:rPr>
            <w:noProof/>
            <w:lang w:bidi="de-DE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5DF0F5" w14:textId="77777777" w:rsidR="001C5A61" w:rsidRDefault="001C5A61">
      <w:r>
        <w:separator/>
      </w:r>
    </w:p>
    <w:p w14:paraId="2DF1A3D9" w14:textId="77777777" w:rsidR="001C5A61" w:rsidRDefault="001C5A61"/>
  </w:footnote>
  <w:footnote w:type="continuationSeparator" w:id="0">
    <w:p w14:paraId="48BA5AC8" w14:textId="77777777" w:rsidR="001C5A61" w:rsidRDefault="001C5A61">
      <w:r>
        <w:continuationSeparator/>
      </w:r>
    </w:p>
    <w:p w14:paraId="30398159" w14:textId="77777777" w:rsidR="001C5A61" w:rsidRDefault="001C5A6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1"/>
    <w:multiLevelType w:val="singleLevel"/>
    <w:tmpl w:val="0DA83E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4B83E4E"/>
    <w:multiLevelType w:val="hybridMultilevel"/>
    <w:tmpl w:val="0882B8CE"/>
    <w:lvl w:ilvl="0" w:tplc="0570FC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30E22"/>
    <w:multiLevelType w:val="hybridMultilevel"/>
    <w:tmpl w:val="A8D46960"/>
    <w:lvl w:ilvl="0" w:tplc="D5E434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35418E"/>
    <w:multiLevelType w:val="hybridMultilevel"/>
    <w:tmpl w:val="7D00EB9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906CDF"/>
    <w:multiLevelType w:val="hybridMultilevel"/>
    <w:tmpl w:val="9E244A1C"/>
    <w:lvl w:ilvl="0" w:tplc="A78AD9E8">
      <w:start w:val="1"/>
      <w:numFmt w:val="bullet"/>
      <w:pStyle w:val="Aufzhlungszeichen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750167"/>
    <w:multiLevelType w:val="hybridMultilevel"/>
    <w:tmpl w:val="E912DE70"/>
    <w:lvl w:ilvl="0" w:tplc="BB8093CE">
      <w:start w:val="1"/>
      <w:numFmt w:val="decimal"/>
      <w:lvlText w:val="%1."/>
      <w:lvlJc w:val="left"/>
      <w:pPr>
        <w:ind w:left="720" w:hanging="360"/>
      </w:pPr>
      <w:rPr>
        <w:rFonts w:hint="default"/>
        <w:color w:val="731C3F" w:themeColor="accent1"/>
        <w:u w:val="single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9A3AD2"/>
    <w:multiLevelType w:val="hybridMultilevel"/>
    <w:tmpl w:val="8EB2BA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893242"/>
    <w:multiLevelType w:val="hybridMultilevel"/>
    <w:tmpl w:val="36246700"/>
    <w:lvl w:ilvl="0" w:tplc="1AB0118A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  <w:color w:val="731C3F" w:themeColor="accent1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5401F3C"/>
    <w:multiLevelType w:val="hybridMultilevel"/>
    <w:tmpl w:val="AC781B12"/>
    <w:lvl w:ilvl="0" w:tplc="0570FC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AB4355"/>
    <w:multiLevelType w:val="hybridMultilevel"/>
    <w:tmpl w:val="0B203272"/>
    <w:lvl w:ilvl="0" w:tplc="CE0E85FE">
      <w:start w:val="1"/>
      <w:numFmt w:val="decimal"/>
      <w:pStyle w:val="Listennumm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BA20D2"/>
    <w:multiLevelType w:val="multilevel"/>
    <w:tmpl w:val="ADEE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5548755">
    <w:abstractNumId w:val="2"/>
  </w:num>
  <w:num w:numId="2" w16cid:durableId="1489127928">
    <w:abstractNumId w:val="1"/>
  </w:num>
  <w:num w:numId="3" w16cid:durableId="2090226760">
    <w:abstractNumId w:val="6"/>
  </w:num>
  <w:num w:numId="4" w16cid:durableId="1932661446">
    <w:abstractNumId w:val="11"/>
  </w:num>
  <w:num w:numId="5" w16cid:durableId="152987905">
    <w:abstractNumId w:val="0"/>
  </w:num>
  <w:num w:numId="6" w16cid:durableId="703798458">
    <w:abstractNumId w:val="5"/>
  </w:num>
  <w:num w:numId="7" w16cid:durableId="256443857">
    <w:abstractNumId w:val="7"/>
  </w:num>
  <w:num w:numId="8" w16cid:durableId="1378696938">
    <w:abstractNumId w:val="8"/>
  </w:num>
  <w:num w:numId="9" w16cid:durableId="1445685792">
    <w:abstractNumId w:val="9"/>
  </w:num>
  <w:num w:numId="10" w16cid:durableId="647436415">
    <w:abstractNumId w:val="12"/>
  </w:num>
  <w:num w:numId="11" w16cid:durableId="1392580031">
    <w:abstractNumId w:val="4"/>
  </w:num>
  <w:num w:numId="12" w16cid:durableId="1599480710">
    <w:abstractNumId w:val="10"/>
  </w:num>
  <w:num w:numId="13" w16cid:durableId="9249924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557"/>
    <w:rsid w:val="00007C5C"/>
    <w:rsid w:val="0004068E"/>
    <w:rsid w:val="000579F1"/>
    <w:rsid w:val="00064BA3"/>
    <w:rsid w:val="000B4172"/>
    <w:rsid w:val="000C11DD"/>
    <w:rsid w:val="000F5EE0"/>
    <w:rsid w:val="00150284"/>
    <w:rsid w:val="001B3702"/>
    <w:rsid w:val="001C5A61"/>
    <w:rsid w:val="001F0CCA"/>
    <w:rsid w:val="002006C6"/>
    <w:rsid w:val="00202160"/>
    <w:rsid w:val="002056AD"/>
    <w:rsid w:val="00330AAC"/>
    <w:rsid w:val="00384C4B"/>
    <w:rsid w:val="00425F0D"/>
    <w:rsid w:val="00433A20"/>
    <w:rsid w:val="00445FB5"/>
    <w:rsid w:val="00467017"/>
    <w:rsid w:val="00520867"/>
    <w:rsid w:val="00545985"/>
    <w:rsid w:val="005F36A2"/>
    <w:rsid w:val="006178AD"/>
    <w:rsid w:val="006A00D0"/>
    <w:rsid w:val="006B6BB6"/>
    <w:rsid w:val="00703177"/>
    <w:rsid w:val="00713E5A"/>
    <w:rsid w:val="007E4686"/>
    <w:rsid w:val="00823BD9"/>
    <w:rsid w:val="008777D5"/>
    <w:rsid w:val="008918F2"/>
    <w:rsid w:val="00955CED"/>
    <w:rsid w:val="00A00F75"/>
    <w:rsid w:val="00A34985"/>
    <w:rsid w:val="00A642EE"/>
    <w:rsid w:val="00AC3C1E"/>
    <w:rsid w:val="00B06E93"/>
    <w:rsid w:val="00B129A3"/>
    <w:rsid w:val="00B41922"/>
    <w:rsid w:val="00BE67EA"/>
    <w:rsid w:val="00C1063E"/>
    <w:rsid w:val="00C70B3E"/>
    <w:rsid w:val="00D05277"/>
    <w:rsid w:val="00D305E0"/>
    <w:rsid w:val="00D33E84"/>
    <w:rsid w:val="00D418D3"/>
    <w:rsid w:val="00D66122"/>
    <w:rsid w:val="00DD5112"/>
    <w:rsid w:val="00E239C7"/>
    <w:rsid w:val="00E34FED"/>
    <w:rsid w:val="00E428BD"/>
    <w:rsid w:val="00E93456"/>
    <w:rsid w:val="00F22C48"/>
    <w:rsid w:val="00F34A29"/>
    <w:rsid w:val="00F8625E"/>
    <w:rsid w:val="00FA6E12"/>
    <w:rsid w:val="00FC6557"/>
    <w:rsid w:val="00FE5D1B"/>
    <w:rsid w:val="00FF2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CDA182"/>
  <w15:chartTrackingRefBased/>
  <w15:docId w15:val="{DE77EC4C-C331-431F-B26B-7AC373FCC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de-DE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8" w:qFormat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F0CCA"/>
  </w:style>
  <w:style w:type="paragraph" w:styleId="berschrift1">
    <w:name w:val="heading 1"/>
    <w:basedOn w:val="Standard"/>
    <w:next w:val="Standard"/>
    <w:link w:val="berschrift1Zchn"/>
    <w:uiPriority w:val="9"/>
    <w:qFormat/>
    <w:rsid w:val="001F0CCA"/>
    <w:pPr>
      <w:keepNext/>
      <w:keepLines/>
      <w:pBdr>
        <w:bottom w:val="single" w:sz="12" w:space="12" w:color="56152F" w:themeColor="accent4"/>
      </w:pBdr>
      <w:spacing w:before="460" w:after="480"/>
      <w:contextualSpacing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F0CCA"/>
    <w:pPr>
      <w:keepNext/>
      <w:keepLines/>
      <w:spacing w:before="460"/>
      <w:contextualSpacing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F0CCA"/>
    <w:pPr>
      <w:keepNext/>
      <w:keepLines/>
      <w:spacing w:before="460"/>
      <w:contextualSpacing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F0CCA"/>
    <w:pPr>
      <w:keepNext/>
      <w:keepLines/>
      <w:spacing w:before="460"/>
      <w:contextualSpacing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F0CCA"/>
    <w:pPr>
      <w:keepNext/>
      <w:keepLines/>
      <w:spacing w:before="460"/>
      <w:contextualSpacing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F0CCA"/>
    <w:pPr>
      <w:keepNext/>
      <w:keepLines/>
      <w:spacing w:before="460"/>
      <w:contextualSpacing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F0CCA"/>
    <w:pPr>
      <w:keepNext/>
      <w:keepLines/>
      <w:spacing w:before="460"/>
      <w:contextualSpacing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F0CCA"/>
    <w:pPr>
      <w:keepNext/>
      <w:keepLines/>
      <w:spacing w:before="460"/>
      <w:contextualSpacing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F0CCA"/>
    <w:pPr>
      <w:keepNext/>
      <w:keepLines/>
      <w:spacing w:before="460"/>
      <w:contextualSpacing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ufzhlungszeichen">
    <w:name w:val="List Bullet"/>
    <w:basedOn w:val="Standard"/>
    <w:uiPriority w:val="9"/>
    <w:qFormat/>
    <w:pPr>
      <w:numPr>
        <w:numId w:val="3"/>
      </w:numPr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1F0CCA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ennummer">
    <w:name w:val="List Number"/>
    <w:basedOn w:val="Standard"/>
    <w:uiPriority w:val="9"/>
    <w:qFormat/>
    <w:pPr>
      <w:numPr>
        <w:numId w:val="4"/>
      </w:numPr>
    </w:pPr>
  </w:style>
  <w:style w:type="paragraph" w:styleId="Kopfzeile">
    <w:name w:val="header"/>
    <w:basedOn w:val="Standard"/>
    <w:link w:val="KopfzeileZchn"/>
    <w:uiPriority w:val="99"/>
    <w:unhideWhenUsed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character" w:styleId="Platzhaltertext">
    <w:name w:val="Placeholder Text"/>
    <w:basedOn w:val="Absatz-Standardschriftart"/>
    <w:uiPriority w:val="99"/>
    <w:semiHidden/>
    <w:rsid w:val="00713E5A"/>
    <w:rPr>
      <w:color w:val="595959" w:themeColor="text1" w:themeTint="A6"/>
    </w:rPr>
  </w:style>
  <w:style w:type="paragraph" w:styleId="Titel">
    <w:name w:val="Title"/>
    <w:basedOn w:val="Standard"/>
    <w:link w:val="TitelZchn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Pr>
      <w:rFonts w:eastAsiaTheme="minorEastAsia"/>
      <w:caps/>
      <w:sz w:val="40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uchtitel">
    <w:name w:val="Book Title"/>
    <w:basedOn w:val="Absatz-Standardschriftar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F0CCA"/>
    <w:rPr>
      <w:rFonts w:asciiTheme="majorHAnsi" w:eastAsiaTheme="majorEastAsia" w:hAnsiTheme="majorHAnsi" w:cstheme="majorBidi"/>
      <w:b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F0CCA"/>
    <w:rPr>
      <w:rFonts w:asciiTheme="majorHAnsi" w:eastAsiaTheme="majorEastAsia" w:hAnsiTheme="majorHAnsi" w:cstheme="majorBidi"/>
      <w:sz w:val="40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F0CCA"/>
    <w:rPr>
      <w:rFonts w:asciiTheme="majorHAnsi" w:eastAsiaTheme="majorEastAsia" w:hAnsiTheme="majorHAnsi" w:cstheme="majorBidi"/>
      <w:i/>
      <w:iCs/>
      <w:sz w:val="4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F0CCA"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F0CCA"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F0CCA"/>
    <w:rPr>
      <w:rFonts w:asciiTheme="majorHAnsi" w:eastAsiaTheme="majorEastAsia" w:hAnsiTheme="majorHAnsi" w:cstheme="majorBidi"/>
      <w:iCs/>
      <w:sz w:val="3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F0CCA"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F0CCA"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Fett">
    <w:name w:val="Strong"/>
    <w:basedOn w:val="Absatz-Standardschriftart"/>
    <w:uiPriority w:val="22"/>
    <w:semiHidden/>
    <w:unhideWhenUsed/>
    <w:qFormat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ZitatZchn">
    <w:name w:val="Zitat Zchn"/>
    <w:basedOn w:val="Absatz-Standardschriftart"/>
    <w:link w:val="Zitat"/>
    <w:uiPriority w:val="29"/>
    <w:semiHidden/>
    <w:rPr>
      <w:i/>
      <w:iCs/>
      <w:sz w:val="36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Pr>
      <w:b/>
      <w:i/>
      <w:iCs/>
      <w:sz w:val="36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pPr>
      <w:outlineLvl w:val="9"/>
    </w:pPr>
  </w:style>
  <w:style w:type="character" w:styleId="Hyperlink">
    <w:name w:val="Hyperlink"/>
    <w:basedOn w:val="Absatz-Standardschriftart"/>
    <w:uiPriority w:val="98"/>
    <w:qFormat/>
    <w:rsid w:val="00F22C48"/>
    <w:rPr>
      <w:color w:val="731C3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25F0D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25F0D"/>
    <w:rPr>
      <w:rFonts w:ascii="Segoe UI" w:hAnsi="Segoe UI" w:cs="Segoe UI"/>
      <w:sz w:val="22"/>
      <w:szCs w:val="18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425F0D"/>
    <w:rPr>
      <w:sz w:val="22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425F0D"/>
    <w:rPr>
      <w:sz w:val="22"/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425F0D"/>
    <w:pPr>
      <w:ind w:left="360"/>
    </w:pPr>
    <w:rPr>
      <w:sz w:val="22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425F0D"/>
    <w:rPr>
      <w:sz w:val="22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425F0D"/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25F0D"/>
    <w:pPr>
      <w:spacing w:line="240" w:lineRule="auto"/>
    </w:pPr>
    <w:rPr>
      <w:sz w:val="22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25F0D"/>
    <w:rPr>
      <w:sz w:val="22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25F0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25F0D"/>
    <w:rPr>
      <w:b/>
      <w:bCs/>
      <w:sz w:val="22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425F0D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425F0D"/>
    <w:rPr>
      <w:rFonts w:ascii="Segoe UI" w:hAnsi="Segoe UI" w:cs="Segoe UI"/>
      <w:sz w:val="22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425F0D"/>
    <w:pPr>
      <w:spacing w:after="0" w:line="240" w:lineRule="auto"/>
    </w:pPr>
    <w:rPr>
      <w:sz w:val="22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425F0D"/>
    <w:rPr>
      <w:sz w:val="22"/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425F0D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425F0D"/>
    <w:pPr>
      <w:spacing w:after="0" w:line="240" w:lineRule="auto"/>
    </w:pPr>
    <w:rPr>
      <w:sz w:val="22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425F0D"/>
    <w:rPr>
      <w:sz w:val="22"/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425F0D"/>
    <w:rPr>
      <w:rFonts w:ascii="Consolas" w:hAnsi="Consolas"/>
      <w:sz w:val="22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25F0D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25F0D"/>
    <w:rPr>
      <w:rFonts w:ascii="Consolas" w:hAnsi="Consolas"/>
      <w:sz w:val="22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Makrotext">
    <w:name w:val="macro"/>
    <w:link w:val="MakrotextZchn"/>
    <w:uiPriority w:val="99"/>
    <w:semiHidden/>
    <w:unhideWhenUsed/>
    <w:rsid w:val="00425F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425F0D"/>
    <w:rPr>
      <w:rFonts w:ascii="Consolas" w:hAnsi="Consolas"/>
      <w:sz w:val="22"/>
      <w:szCs w:val="20"/>
    </w:rPr>
  </w:style>
  <w:style w:type="paragraph" w:styleId="NurText">
    <w:name w:val="Plain Text"/>
    <w:basedOn w:val="Standard"/>
    <w:link w:val="NurTextZchn"/>
    <w:uiPriority w:val="99"/>
    <w:semiHidden/>
    <w:unhideWhenUsed/>
    <w:rsid w:val="00425F0D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425F0D"/>
    <w:rPr>
      <w:rFonts w:ascii="Consolas" w:hAnsi="Consolas"/>
      <w:sz w:val="22"/>
      <w:szCs w:val="21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713E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713E5A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Listenabsatz">
    <w:name w:val="List Paragraph"/>
    <w:basedOn w:val="Standard"/>
    <w:link w:val="ListenabsatzZchn"/>
    <w:uiPriority w:val="34"/>
    <w:unhideWhenUsed/>
    <w:qFormat/>
    <w:rsid w:val="00FC6557"/>
    <w:pPr>
      <w:ind w:left="720"/>
      <w:contextualSpacing/>
    </w:pPr>
  </w:style>
  <w:style w:type="paragraph" w:customStyle="1" w:styleId="Tagesaufgaben">
    <w:name w:val="Tagesaufgaben"/>
    <w:basedOn w:val="Listenabsatz"/>
    <w:link w:val="TagesaufgabenZchn"/>
    <w:qFormat/>
    <w:rsid w:val="00A642EE"/>
    <w:rPr>
      <w:color w:val="731C3F" w:themeColor="accent1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A642EE"/>
  </w:style>
  <w:style w:type="character" w:customStyle="1" w:styleId="TagesaufgabenZchn">
    <w:name w:val="Tagesaufgaben Zchn"/>
    <w:basedOn w:val="ListenabsatzZchn"/>
    <w:link w:val="Tagesaufgaben"/>
    <w:rsid w:val="00A642EE"/>
    <w:rPr>
      <w:color w:val="731C3F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Erstellen%20von%20Notizen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E3612-5FD5-4241-9082-6DC78CFE7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Erstellen von Notizen.dotx</Template>
  <TotalTime>0</TotalTime>
  <Pages>1</Pages>
  <Words>134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Anna Schulz</cp:lastModifiedBy>
  <cp:revision>2</cp:revision>
  <dcterms:created xsi:type="dcterms:W3CDTF">2025-08-08T14:03:00Z</dcterms:created>
  <dcterms:modified xsi:type="dcterms:W3CDTF">2025-08-08T14:03:00Z</dcterms:modified>
</cp:coreProperties>
</file>